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87" w:rsidRPr="0019004B" w:rsidRDefault="00502AAD" w:rsidP="00502AAD">
      <w:pPr>
        <w:jc w:val="center"/>
        <w:rPr>
          <w:rFonts w:cs="Times New Roman"/>
          <w:b/>
          <w:szCs w:val="24"/>
        </w:rPr>
      </w:pPr>
      <w:r w:rsidRPr="00502AAD">
        <w:rPr>
          <w:rFonts w:cs="Times New Roman"/>
          <w:b/>
          <w:szCs w:val="24"/>
        </w:rPr>
        <w:t>PROCURAÇÃO “AD JUDICIA” E “ET EXTRA”</w:t>
      </w:r>
    </w:p>
    <w:p w:rsidR="00DF7787" w:rsidRPr="0019004B" w:rsidRDefault="00DF7787" w:rsidP="00DF7787">
      <w:pPr>
        <w:rPr>
          <w:rFonts w:cs="Times New Roman"/>
          <w:szCs w:val="24"/>
        </w:rPr>
      </w:pPr>
    </w:p>
    <w:p w:rsidR="00DF7787" w:rsidRPr="0019004B" w:rsidRDefault="00DF7787" w:rsidP="00DF7787">
      <w:pPr>
        <w:rPr>
          <w:rFonts w:cs="Times New Roman"/>
          <w:szCs w:val="24"/>
        </w:rPr>
      </w:pPr>
    </w:p>
    <w:p w:rsidR="00DF7787" w:rsidRPr="0019004B" w:rsidRDefault="005567A0" w:rsidP="0066639E">
      <w:pPr>
        <w:spacing w:line="480" w:lineRule="auto"/>
        <w:ind w:firstLine="851"/>
        <w:jc w:val="both"/>
        <w:rPr>
          <w:rFonts w:cs="Times New Roman"/>
          <w:szCs w:val="24"/>
        </w:rPr>
      </w:pPr>
      <w:proofErr w:type="spellStart"/>
      <w:r w:rsidRPr="005567A0">
        <w:rPr>
          <w:rFonts w:cs="Times New Roman"/>
          <w:b/>
          <w:szCs w:val="24"/>
        </w:rPr>
        <w:t>xCLIENTEx</w:t>
      </w:r>
      <w:proofErr w:type="spellEnd"/>
      <w:r w:rsidR="00DF7787" w:rsidRPr="0019004B">
        <w:rPr>
          <w:rFonts w:cs="Times New Roman"/>
          <w:szCs w:val="24"/>
        </w:rPr>
        <w:t>, nomeia seus procuradores o</w:t>
      </w:r>
      <w:r w:rsidR="00502AAD">
        <w:rPr>
          <w:rFonts w:cs="Times New Roman"/>
          <w:szCs w:val="24"/>
        </w:rPr>
        <w:t xml:space="preserve"> Advogado Ian Fleming OAB/SP 007</w:t>
      </w:r>
      <w:r w:rsidR="00DF7787" w:rsidRPr="0019004B">
        <w:rPr>
          <w:rFonts w:cs="Times New Roman"/>
          <w:szCs w:val="24"/>
        </w:rPr>
        <w:t xml:space="preserve">, com escritório profissional na Rua </w:t>
      </w:r>
      <w:r w:rsidR="00502AAD">
        <w:rPr>
          <w:rFonts w:cs="Times New Roman"/>
          <w:szCs w:val="24"/>
        </w:rPr>
        <w:t>da Vitória</w:t>
      </w:r>
      <w:r w:rsidR="00DF7787" w:rsidRPr="0019004B">
        <w:rPr>
          <w:rFonts w:cs="Times New Roman"/>
          <w:szCs w:val="24"/>
        </w:rPr>
        <w:t xml:space="preserve">, </w:t>
      </w:r>
      <w:r w:rsidR="00502AAD">
        <w:rPr>
          <w:rFonts w:cs="Times New Roman"/>
          <w:szCs w:val="24"/>
        </w:rPr>
        <w:t>42</w:t>
      </w:r>
      <w:r w:rsidR="00DF7787" w:rsidRPr="0019004B">
        <w:rPr>
          <w:rFonts w:cs="Times New Roman"/>
          <w:szCs w:val="24"/>
        </w:rPr>
        <w:t xml:space="preserve">, </w:t>
      </w:r>
      <w:r w:rsidR="00502AAD">
        <w:rPr>
          <w:rFonts w:cs="Times New Roman"/>
          <w:szCs w:val="24"/>
        </w:rPr>
        <w:t>The Shire</w:t>
      </w:r>
      <w:r w:rsidR="00DF7787" w:rsidRPr="0019004B">
        <w:rPr>
          <w:rFonts w:cs="Times New Roman"/>
          <w:szCs w:val="24"/>
        </w:rPr>
        <w:t xml:space="preserve">, em São José do Rio Preto - SP, para o foro em geral, habilitando-os, portanto, a praticarem todos os atos judiciais, em qualquer instância ou Juízo, em consonância com a Lei 8906/94 e em especial para receber citação inicial, confessar, reconhecer a procedência do pedido, transigir, desistir, renunciar ao direito sobre que se funda a ação, receber, dar quitação e firmar compromisso, podendo, para o bom e fiel desempenho deste praticar todos os atos  necessários, inclusive substabelecer, com a finalidade de defender seus interesses nesta ação de </w:t>
      </w:r>
      <w:r w:rsidR="00502AAD">
        <w:rPr>
          <w:rFonts w:cs="Times New Roman"/>
          <w:szCs w:val="24"/>
        </w:rPr>
        <w:t>cobrança</w:t>
      </w:r>
      <w:r w:rsidR="00DF7787" w:rsidRPr="0019004B">
        <w:rPr>
          <w:rFonts w:cs="Times New Roman"/>
          <w:szCs w:val="24"/>
        </w:rPr>
        <w:t>, nesta comarca de São José do Rio Preto - SP. Ratifica tudo que consta acima impresso.</w:t>
      </w:r>
    </w:p>
    <w:p w:rsidR="00DF7787" w:rsidRPr="0019004B" w:rsidRDefault="00DF7787" w:rsidP="00502AAD">
      <w:pPr>
        <w:jc w:val="center"/>
        <w:rPr>
          <w:rFonts w:cs="Times New Roman"/>
          <w:szCs w:val="24"/>
        </w:rPr>
      </w:pPr>
      <w:r w:rsidRPr="0019004B">
        <w:rPr>
          <w:rFonts w:cs="Times New Roman"/>
          <w:szCs w:val="24"/>
        </w:rPr>
        <w:t xml:space="preserve">São José do Rio Preto – SP, </w:t>
      </w:r>
      <w:r w:rsidR="00D21559" w:rsidRPr="0019004B">
        <w:rPr>
          <w:rFonts w:cs="Times New Roman"/>
          <w:szCs w:val="24"/>
        </w:rPr>
        <w:fldChar w:fldCharType="begin"/>
      </w:r>
      <w:r w:rsidR="00D21559" w:rsidRPr="0019004B">
        <w:rPr>
          <w:rFonts w:cs="Times New Roman"/>
          <w:szCs w:val="24"/>
        </w:rPr>
        <w:instrText xml:space="preserve"> TIME \@ "d' de 'MMMM' de 'yyyy" </w:instrText>
      </w:r>
      <w:r w:rsidR="00D21559" w:rsidRPr="0019004B">
        <w:rPr>
          <w:rFonts w:cs="Times New Roman"/>
          <w:szCs w:val="24"/>
        </w:rPr>
        <w:fldChar w:fldCharType="separate"/>
      </w:r>
      <w:r w:rsidR="00502AAD">
        <w:rPr>
          <w:rFonts w:cs="Times New Roman"/>
          <w:noProof/>
          <w:szCs w:val="24"/>
        </w:rPr>
        <w:t>31 de março de 2023</w:t>
      </w:r>
      <w:r w:rsidR="00D21559" w:rsidRPr="0019004B">
        <w:rPr>
          <w:rFonts w:cs="Times New Roman"/>
          <w:szCs w:val="24"/>
        </w:rPr>
        <w:fldChar w:fldCharType="end"/>
      </w:r>
      <w:r w:rsidRPr="0019004B">
        <w:rPr>
          <w:rFonts w:cs="Times New Roman"/>
          <w:szCs w:val="24"/>
        </w:rPr>
        <w:t>.</w:t>
      </w:r>
    </w:p>
    <w:p w:rsidR="00DF7787" w:rsidRDefault="00DF7787" w:rsidP="00502AAD">
      <w:pPr>
        <w:jc w:val="center"/>
        <w:rPr>
          <w:rFonts w:cs="Times New Roman"/>
          <w:szCs w:val="24"/>
        </w:rPr>
      </w:pPr>
    </w:p>
    <w:p w:rsidR="0066639E" w:rsidRPr="0019004B" w:rsidRDefault="0066639E" w:rsidP="00502AAD">
      <w:pPr>
        <w:jc w:val="center"/>
        <w:rPr>
          <w:rFonts w:cs="Times New Roman"/>
          <w:szCs w:val="24"/>
        </w:rPr>
      </w:pPr>
      <w:bookmarkStart w:id="0" w:name="_GoBack"/>
      <w:bookmarkEnd w:id="0"/>
    </w:p>
    <w:p w:rsidR="0066639E" w:rsidRDefault="00DF7787" w:rsidP="00502AAD">
      <w:pPr>
        <w:jc w:val="center"/>
        <w:rPr>
          <w:rFonts w:cs="Times New Roman"/>
          <w:szCs w:val="24"/>
        </w:rPr>
      </w:pPr>
      <w:r w:rsidRPr="0019004B">
        <w:rPr>
          <w:rFonts w:cs="Times New Roman"/>
          <w:szCs w:val="24"/>
        </w:rPr>
        <w:t>_______________________________________</w:t>
      </w:r>
    </w:p>
    <w:p w:rsidR="00124558" w:rsidRPr="00124558" w:rsidRDefault="00124558" w:rsidP="00502A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xNOMEx</w:t>
      </w:r>
    </w:p>
    <w:sectPr w:rsidR="00124558" w:rsidRPr="00124558" w:rsidSect="00653D0B">
      <w:pgSz w:w="11906" w:h="16838"/>
      <w:pgMar w:top="1418" w:right="1134" w:bottom="17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DF" w:rsidRDefault="005D06DF" w:rsidP="002A27DB">
      <w:pPr>
        <w:spacing w:after="0" w:line="240" w:lineRule="auto"/>
      </w:pPr>
      <w:r>
        <w:separator/>
      </w:r>
    </w:p>
  </w:endnote>
  <w:endnote w:type="continuationSeparator" w:id="0">
    <w:p w:rsidR="005D06DF" w:rsidRDefault="005D06DF" w:rsidP="002A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DF" w:rsidRDefault="005D06DF" w:rsidP="002A27DB">
      <w:pPr>
        <w:spacing w:after="0" w:line="240" w:lineRule="auto"/>
      </w:pPr>
      <w:r>
        <w:separator/>
      </w:r>
    </w:p>
  </w:footnote>
  <w:footnote w:type="continuationSeparator" w:id="0">
    <w:p w:rsidR="005D06DF" w:rsidRDefault="005D06DF" w:rsidP="002A2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EE7"/>
    <w:multiLevelType w:val="multilevel"/>
    <w:tmpl w:val="6C8809F8"/>
    <w:lvl w:ilvl="0">
      <w:start w:val="1"/>
      <w:numFmt w:val="decimal"/>
      <w:pStyle w:val="Pedid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B368C0"/>
    <w:multiLevelType w:val="hybridMultilevel"/>
    <w:tmpl w:val="776E2FFE"/>
    <w:lvl w:ilvl="0" w:tplc="891A15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90632"/>
    <w:multiLevelType w:val="multilevel"/>
    <w:tmpl w:val="D2E41040"/>
    <w:lvl w:ilvl="0">
      <w:start w:val="1"/>
      <w:numFmt w:val="decimal"/>
      <w:pStyle w:val="Tpicosdapeti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9F330C"/>
    <w:multiLevelType w:val="multilevel"/>
    <w:tmpl w:val="1F148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picodapet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315937"/>
    <w:multiLevelType w:val="hybridMultilevel"/>
    <w:tmpl w:val="EA5C837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DF"/>
    <w:rsid w:val="0002192B"/>
    <w:rsid w:val="00114BF2"/>
    <w:rsid w:val="00124558"/>
    <w:rsid w:val="0019004B"/>
    <w:rsid w:val="002A27DB"/>
    <w:rsid w:val="00361DEB"/>
    <w:rsid w:val="00414871"/>
    <w:rsid w:val="0044186C"/>
    <w:rsid w:val="004F0E67"/>
    <w:rsid w:val="00502AAD"/>
    <w:rsid w:val="005567A0"/>
    <w:rsid w:val="00587A6F"/>
    <w:rsid w:val="005D06DF"/>
    <w:rsid w:val="00621E4D"/>
    <w:rsid w:val="00653D0B"/>
    <w:rsid w:val="0066639E"/>
    <w:rsid w:val="008517A1"/>
    <w:rsid w:val="00917710"/>
    <w:rsid w:val="00941888"/>
    <w:rsid w:val="009917EB"/>
    <w:rsid w:val="00B552B5"/>
    <w:rsid w:val="00BC5B7D"/>
    <w:rsid w:val="00C72220"/>
    <w:rsid w:val="00D21559"/>
    <w:rsid w:val="00D62C65"/>
    <w:rsid w:val="00DF7787"/>
    <w:rsid w:val="00E62A17"/>
    <w:rsid w:val="00F93A98"/>
    <w:rsid w:val="00FB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16ED3F2"/>
  <w15:chartTrackingRefBased/>
  <w15:docId w15:val="{4AB59592-ECFC-4F69-981F-6E9C2BDA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8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6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sdapetio">
    <w:name w:val="Tópicos da petição"/>
    <w:basedOn w:val="Ttulo"/>
    <w:link w:val="TpicosdapetioChar"/>
    <w:qFormat/>
    <w:rsid w:val="00D62C65"/>
    <w:pPr>
      <w:widowControl w:val="0"/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ind w:hanging="360"/>
      <w:jc w:val="both"/>
    </w:pPr>
    <w:rPr>
      <w:rFonts w:ascii="Times New Roman" w:hAnsi="Times New Roman" w:cs="Times New Roman"/>
      <w:b/>
      <w:sz w:val="22"/>
    </w:rPr>
  </w:style>
  <w:style w:type="character" w:customStyle="1" w:styleId="TpicosdapetioChar">
    <w:name w:val="Tópicos da petição Char"/>
    <w:basedOn w:val="Fontepargpadro"/>
    <w:link w:val="Tpicosdapetio"/>
    <w:rsid w:val="00D62C65"/>
    <w:rPr>
      <w:rFonts w:ascii="Times New Roman" w:eastAsiaTheme="majorEastAsia" w:hAnsi="Times New Roman" w:cs="Times New Roman"/>
      <w:b/>
      <w:spacing w:val="-10"/>
      <w:kern w:val="28"/>
      <w:szCs w:val="56"/>
      <w:shd w:val="clear" w:color="auto" w:fill="F2F2F2" w:themeFill="background1" w:themeFillShade="F2"/>
    </w:rPr>
  </w:style>
  <w:style w:type="paragraph" w:styleId="PargrafodaLista">
    <w:name w:val="List Paragraph"/>
    <w:basedOn w:val="Normal"/>
    <w:uiPriority w:val="34"/>
    <w:qFormat/>
    <w:rsid w:val="00D62C6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62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Jurisprudncia">
    <w:name w:val="Jurisprudência"/>
    <w:basedOn w:val="Normal"/>
    <w:link w:val="JurisprudnciaChar"/>
    <w:qFormat/>
    <w:rsid w:val="00E62A17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after="0" w:line="276" w:lineRule="auto"/>
      <w:ind w:left="1134"/>
      <w:jc w:val="both"/>
    </w:pPr>
    <w:rPr>
      <w:rFonts w:cs="Times New Roman"/>
      <w:bCs/>
      <w:i/>
      <w:noProof/>
      <w:sz w:val="20"/>
      <w:szCs w:val="20"/>
      <w:lang w:eastAsia="pt-BR"/>
    </w:rPr>
  </w:style>
  <w:style w:type="character" w:customStyle="1" w:styleId="JurisprudnciaChar">
    <w:name w:val="Jurisprudência Char"/>
    <w:basedOn w:val="Fontepargpadro"/>
    <w:link w:val="Jurisprudncia"/>
    <w:rsid w:val="00E62A17"/>
    <w:rPr>
      <w:rFonts w:ascii="Times New Roman" w:hAnsi="Times New Roman" w:cs="Times New Roman"/>
      <w:bCs/>
      <w:i/>
      <w:noProof/>
      <w:sz w:val="20"/>
      <w:szCs w:val="20"/>
      <w:lang w:eastAsia="pt-BR"/>
    </w:rPr>
  </w:style>
  <w:style w:type="paragraph" w:customStyle="1" w:styleId="PEdido2">
    <w:name w:val="PEdido 2"/>
    <w:basedOn w:val="PargrafodaLista"/>
    <w:link w:val="PEdido2Char"/>
    <w:qFormat/>
    <w:rsid w:val="00E62A17"/>
    <w:pPr>
      <w:widowControl w:val="0"/>
      <w:pBdr>
        <w:left w:val="single" w:sz="4" w:space="4" w:color="auto"/>
      </w:pBdr>
      <w:shd w:val="clear" w:color="auto" w:fill="808080" w:themeFill="background1" w:themeFillShade="80"/>
      <w:autoSpaceDE w:val="0"/>
      <w:autoSpaceDN w:val="0"/>
      <w:adjustRightInd w:val="0"/>
      <w:spacing w:after="0" w:line="276" w:lineRule="auto"/>
      <w:jc w:val="both"/>
    </w:pPr>
    <w:rPr>
      <w:rFonts w:cs="Times New Roman"/>
    </w:rPr>
  </w:style>
  <w:style w:type="character" w:customStyle="1" w:styleId="PEdido2Char">
    <w:name w:val="PEdido 2 Char"/>
    <w:basedOn w:val="Fontepargpadro"/>
    <w:link w:val="PEdido2"/>
    <w:rsid w:val="00E62A17"/>
    <w:rPr>
      <w:rFonts w:ascii="Times New Roman" w:hAnsi="Times New Roman" w:cs="Times New Roman"/>
      <w:shd w:val="clear" w:color="auto" w:fill="808080" w:themeFill="background1" w:themeFillShade="80"/>
    </w:rPr>
  </w:style>
  <w:style w:type="paragraph" w:customStyle="1" w:styleId="Pedido1">
    <w:name w:val="Pedido1"/>
    <w:basedOn w:val="PargrafodaLista"/>
    <w:link w:val="Pedido1Char"/>
    <w:qFormat/>
    <w:rsid w:val="00E62A17"/>
    <w:pPr>
      <w:widowControl w:val="0"/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2F2F2" w:themeFill="background1" w:themeFillShade="F2"/>
      <w:autoSpaceDE w:val="0"/>
      <w:autoSpaceDN w:val="0"/>
      <w:adjustRightInd w:val="0"/>
      <w:spacing w:after="0" w:line="276" w:lineRule="auto"/>
      <w:ind w:hanging="360"/>
      <w:jc w:val="both"/>
    </w:pPr>
    <w:rPr>
      <w:rFonts w:cs="Times New Roman"/>
    </w:rPr>
  </w:style>
  <w:style w:type="character" w:customStyle="1" w:styleId="Pedido1Char">
    <w:name w:val="Pedido1 Char"/>
    <w:basedOn w:val="Fontepargpadro"/>
    <w:link w:val="Pedido1"/>
    <w:rsid w:val="00E62A17"/>
    <w:rPr>
      <w:rFonts w:ascii="Times New Roman" w:hAnsi="Times New Roman" w:cs="Times New Roman"/>
      <w:shd w:val="clear" w:color="auto" w:fill="F2F2F2" w:themeFill="background1" w:themeFillShade="F2"/>
    </w:rPr>
  </w:style>
  <w:style w:type="paragraph" w:customStyle="1" w:styleId="Subtpicodapetio">
    <w:name w:val="Subtópico da petição"/>
    <w:basedOn w:val="Normal"/>
    <w:link w:val="SubtpicodapetioChar"/>
    <w:qFormat/>
    <w:rsid w:val="00E62A17"/>
    <w:pPr>
      <w:keepNext/>
      <w:keepLines/>
      <w:widowControl w:val="0"/>
      <w:numPr>
        <w:ilvl w:val="1"/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before="40" w:after="0" w:line="240" w:lineRule="auto"/>
      <w:ind w:right="4536"/>
      <w:jc w:val="both"/>
      <w:outlineLvl w:val="1"/>
      <w15:collapsed/>
    </w:pPr>
    <w:rPr>
      <w:rFonts w:eastAsiaTheme="majorEastAsia" w:cs="Times New Roman"/>
      <w:b/>
      <w:color w:val="2E74B5" w:themeColor="accent1" w:themeShade="BF"/>
      <w:sz w:val="26"/>
      <w:szCs w:val="26"/>
    </w:rPr>
  </w:style>
  <w:style w:type="character" w:customStyle="1" w:styleId="SubtpicodapetioChar">
    <w:name w:val="Subtópico da petição Char"/>
    <w:basedOn w:val="Fontepargpadro"/>
    <w:link w:val="Subtpicodapetio"/>
    <w:rsid w:val="00E62A17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  <w:shd w:val="clear" w:color="auto" w:fill="F2F2F2" w:themeFill="background1" w:themeFillShade="F2"/>
    </w:rPr>
  </w:style>
  <w:style w:type="paragraph" w:customStyle="1" w:styleId="Tpicodapetio">
    <w:name w:val="Tópico da petição"/>
    <w:basedOn w:val="Ttulo1"/>
    <w:next w:val="Ttulo1"/>
    <w:link w:val="TpicodapetioChar"/>
    <w:qFormat/>
    <w:rsid w:val="00E62A1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num" w:pos="720"/>
      </w:tabs>
      <w:autoSpaceDE w:val="0"/>
      <w:autoSpaceDN w:val="0"/>
      <w:adjustRightInd w:val="0"/>
      <w:spacing w:line="240" w:lineRule="auto"/>
      <w:ind w:left="360" w:hanging="360"/>
      <w:jc w:val="both"/>
      <w15:collapsed/>
    </w:pPr>
    <w:rPr>
      <w:rFonts w:ascii="Times New Roman" w:hAnsi="Times New Roman"/>
      <w:b/>
    </w:rPr>
  </w:style>
  <w:style w:type="character" w:customStyle="1" w:styleId="TpicodapetioChar">
    <w:name w:val="Tópico da petição Char"/>
    <w:basedOn w:val="Ttulo1Char"/>
    <w:link w:val="Tpicodapetio"/>
    <w:rsid w:val="00E62A17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shd w:val="clear" w:color="auto" w:fill="F2F2F2" w:themeFill="background1" w:themeFillShade="F2"/>
    </w:rPr>
  </w:style>
  <w:style w:type="character" w:customStyle="1" w:styleId="Ttulo1Char">
    <w:name w:val="Título 1 Char"/>
    <w:basedOn w:val="Fontepargpadro"/>
    <w:link w:val="Ttulo1"/>
    <w:uiPriority w:val="9"/>
    <w:rsid w:val="00E6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A27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27DB"/>
  </w:style>
  <w:style w:type="paragraph" w:styleId="Rodap">
    <w:name w:val="footer"/>
    <w:basedOn w:val="Normal"/>
    <w:link w:val="RodapChar"/>
    <w:uiPriority w:val="99"/>
    <w:unhideWhenUsed/>
    <w:rsid w:val="002A27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7DB"/>
  </w:style>
  <w:style w:type="character" w:styleId="nfase">
    <w:name w:val="Emphasis"/>
    <w:qFormat/>
    <w:rsid w:val="002A27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5179\Documents\Modelos%20Personalizados%20do%20Office\Cabe&#231;alho%20GF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FACF-D1D0-431B-8B57-583560BD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GFA</Template>
  <TotalTime>37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5517996022058</dc:creator>
  <cp:keywords/>
  <dc:description/>
  <cp:lastModifiedBy>5517996022058</cp:lastModifiedBy>
  <cp:revision>13</cp:revision>
  <dcterms:created xsi:type="dcterms:W3CDTF">2022-10-09T17:35:00Z</dcterms:created>
  <dcterms:modified xsi:type="dcterms:W3CDTF">2023-03-31T12:05:00Z</dcterms:modified>
</cp:coreProperties>
</file>