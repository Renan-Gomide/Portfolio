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787" w:rsidRPr="0019004B" w:rsidRDefault="008D210D" w:rsidP="00502AAD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DECLARAÇÃO DE CARÊNCIA</w:t>
      </w:r>
    </w:p>
    <w:p w:rsidR="00DF7787" w:rsidRPr="0019004B" w:rsidRDefault="00DF7787" w:rsidP="00DF7787">
      <w:pPr>
        <w:rPr>
          <w:rFonts w:cs="Times New Roman"/>
          <w:szCs w:val="24"/>
        </w:rPr>
      </w:pPr>
    </w:p>
    <w:p w:rsidR="00DF7787" w:rsidRPr="0019004B" w:rsidRDefault="00DF7787" w:rsidP="00DF7787">
      <w:pPr>
        <w:rPr>
          <w:rFonts w:cs="Times New Roman"/>
          <w:szCs w:val="24"/>
        </w:rPr>
      </w:pPr>
    </w:p>
    <w:p w:rsidR="00DF7787" w:rsidRPr="0019004B" w:rsidRDefault="008D210D" w:rsidP="008D210D">
      <w:pPr>
        <w:spacing w:line="480" w:lineRule="auto"/>
        <w:ind w:firstLine="851"/>
        <w:jc w:val="both"/>
        <w:rPr>
          <w:rFonts w:cs="Times New Roman"/>
          <w:szCs w:val="24"/>
        </w:rPr>
      </w:pPr>
      <w:r w:rsidRPr="008D210D">
        <w:rPr>
          <w:rFonts w:cs="Times New Roman"/>
          <w:szCs w:val="24"/>
        </w:rPr>
        <w:t>EU,</w:t>
      </w:r>
      <w:r>
        <w:rPr>
          <w:rFonts w:cs="Times New Roman"/>
          <w:b/>
          <w:szCs w:val="24"/>
        </w:rPr>
        <w:t xml:space="preserve"> </w:t>
      </w:r>
      <w:r w:rsidR="005567A0" w:rsidRPr="005567A0">
        <w:rPr>
          <w:rFonts w:cs="Times New Roman"/>
          <w:b/>
          <w:szCs w:val="24"/>
        </w:rPr>
        <w:t>xCLIENTEx</w:t>
      </w:r>
      <w:r w:rsidR="00DF7787" w:rsidRPr="0019004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d</w:t>
      </w:r>
      <w:r w:rsidRPr="008D210D">
        <w:rPr>
          <w:rFonts w:cs="Times New Roman"/>
          <w:szCs w:val="24"/>
        </w:rPr>
        <w:t xml:space="preserve">eclaro, sob as penas da lei, para devidos fins de direito que não me encontro </w:t>
      </w:r>
      <w:r w:rsidRPr="008D210D">
        <w:rPr>
          <w:rFonts w:cs="Times New Roman"/>
          <w:szCs w:val="24"/>
          <w:u w:val="single"/>
        </w:rPr>
        <w:t>apt</w:t>
      </w:r>
      <w:bookmarkStart w:id="0" w:name="_GoBack"/>
      <w:bookmarkEnd w:id="0"/>
      <w:r w:rsidRPr="008D210D">
        <w:rPr>
          <w:rFonts w:cs="Times New Roman"/>
          <w:szCs w:val="24"/>
          <w:u w:val="single"/>
        </w:rPr>
        <w:t>o</w:t>
      </w:r>
      <w:r w:rsidRPr="008D210D">
        <w:rPr>
          <w:rFonts w:cs="Times New Roman"/>
          <w:szCs w:val="24"/>
        </w:rPr>
        <w:t>(a) a arcar com as custas e despesas para  ingressar com a presente ação, nesta comarca de São José do Rio Preto/ SP, sem prejuízo do meu próprio sustento e de minha família, sendo pessoa pobre na acepção jurídica do termo, e por isso requerendo para tanto os benefícios da assistência judiciária gratuita, nos termos da lei 1060/50. Por ser verdade, firmo a presente declaração.</w:t>
      </w:r>
      <w:r w:rsidR="00DF7787" w:rsidRPr="0019004B">
        <w:rPr>
          <w:rFonts w:cs="Times New Roman"/>
          <w:szCs w:val="24"/>
        </w:rPr>
        <w:t xml:space="preserve">São José do Rio Preto – SP, </w:t>
      </w:r>
      <w:r w:rsidR="00D21559" w:rsidRPr="0019004B">
        <w:rPr>
          <w:rFonts w:cs="Times New Roman"/>
          <w:szCs w:val="24"/>
        </w:rPr>
        <w:fldChar w:fldCharType="begin"/>
      </w:r>
      <w:r w:rsidR="00D21559" w:rsidRPr="0019004B">
        <w:rPr>
          <w:rFonts w:cs="Times New Roman"/>
          <w:szCs w:val="24"/>
        </w:rPr>
        <w:instrText xml:space="preserve"> TIME \@ "d' de 'MMMM' de 'yyyy" </w:instrText>
      </w:r>
      <w:r w:rsidR="00D21559" w:rsidRPr="0019004B">
        <w:rPr>
          <w:rFonts w:cs="Times New Roman"/>
          <w:szCs w:val="24"/>
        </w:rPr>
        <w:fldChar w:fldCharType="separate"/>
      </w:r>
      <w:r>
        <w:rPr>
          <w:rFonts w:cs="Times New Roman"/>
          <w:noProof/>
          <w:szCs w:val="24"/>
        </w:rPr>
        <w:t>31 de março de 2023</w:t>
      </w:r>
      <w:r w:rsidR="00D21559" w:rsidRPr="0019004B">
        <w:rPr>
          <w:rFonts w:cs="Times New Roman"/>
          <w:szCs w:val="24"/>
        </w:rPr>
        <w:fldChar w:fldCharType="end"/>
      </w:r>
      <w:r w:rsidR="00DF7787" w:rsidRPr="0019004B">
        <w:rPr>
          <w:rFonts w:cs="Times New Roman"/>
          <w:szCs w:val="24"/>
        </w:rPr>
        <w:t>.</w:t>
      </w:r>
    </w:p>
    <w:p w:rsidR="00DF7787" w:rsidRDefault="00DF7787" w:rsidP="00502AAD">
      <w:pPr>
        <w:jc w:val="center"/>
        <w:rPr>
          <w:rFonts w:cs="Times New Roman"/>
          <w:szCs w:val="24"/>
        </w:rPr>
      </w:pPr>
    </w:p>
    <w:p w:rsidR="0066639E" w:rsidRPr="0019004B" w:rsidRDefault="0066639E" w:rsidP="00502AAD">
      <w:pPr>
        <w:jc w:val="center"/>
        <w:rPr>
          <w:rFonts w:cs="Times New Roman"/>
          <w:szCs w:val="24"/>
        </w:rPr>
      </w:pPr>
    </w:p>
    <w:p w:rsidR="0066639E" w:rsidRDefault="00DF7787" w:rsidP="00502AAD">
      <w:pPr>
        <w:jc w:val="center"/>
        <w:rPr>
          <w:rFonts w:cs="Times New Roman"/>
          <w:szCs w:val="24"/>
        </w:rPr>
      </w:pPr>
      <w:r w:rsidRPr="0019004B">
        <w:rPr>
          <w:rFonts w:cs="Times New Roman"/>
          <w:szCs w:val="24"/>
        </w:rPr>
        <w:t>_______________________________________</w:t>
      </w:r>
    </w:p>
    <w:p w:rsidR="00124558" w:rsidRPr="00124558" w:rsidRDefault="00124558" w:rsidP="00502AAD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xNOMEx</w:t>
      </w:r>
    </w:p>
    <w:sectPr w:rsidR="00124558" w:rsidRPr="00124558" w:rsidSect="00653D0B">
      <w:pgSz w:w="11906" w:h="16838"/>
      <w:pgMar w:top="1418" w:right="1134" w:bottom="170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6DF" w:rsidRDefault="005D06DF" w:rsidP="002A27DB">
      <w:pPr>
        <w:spacing w:after="0" w:line="240" w:lineRule="auto"/>
      </w:pPr>
      <w:r>
        <w:separator/>
      </w:r>
    </w:p>
  </w:endnote>
  <w:endnote w:type="continuationSeparator" w:id="0">
    <w:p w:rsidR="005D06DF" w:rsidRDefault="005D06DF" w:rsidP="002A2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6DF" w:rsidRDefault="005D06DF" w:rsidP="002A27DB">
      <w:pPr>
        <w:spacing w:after="0" w:line="240" w:lineRule="auto"/>
      </w:pPr>
      <w:r>
        <w:separator/>
      </w:r>
    </w:p>
  </w:footnote>
  <w:footnote w:type="continuationSeparator" w:id="0">
    <w:p w:rsidR="005D06DF" w:rsidRDefault="005D06DF" w:rsidP="002A2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7EE7"/>
    <w:multiLevelType w:val="multilevel"/>
    <w:tmpl w:val="6C8809F8"/>
    <w:lvl w:ilvl="0">
      <w:start w:val="1"/>
      <w:numFmt w:val="decimal"/>
      <w:pStyle w:val="Pedid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4B368C0"/>
    <w:multiLevelType w:val="hybridMultilevel"/>
    <w:tmpl w:val="776E2FFE"/>
    <w:lvl w:ilvl="0" w:tplc="891A15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90632"/>
    <w:multiLevelType w:val="multilevel"/>
    <w:tmpl w:val="D2E41040"/>
    <w:lvl w:ilvl="0">
      <w:start w:val="1"/>
      <w:numFmt w:val="decimal"/>
      <w:pStyle w:val="Tpicosdapeti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69F330C"/>
    <w:multiLevelType w:val="multilevel"/>
    <w:tmpl w:val="1F148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picodapeti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7315937"/>
    <w:multiLevelType w:val="hybridMultilevel"/>
    <w:tmpl w:val="EA5C837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1"/>
  </w:num>
  <w:num w:numId="5">
    <w:abstractNumId w:val="3"/>
  </w:num>
  <w:num w:numId="6">
    <w:abstractNumId w:val="3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6DF"/>
    <w:rsid w:val="0002192B"/>
    <w:rsid w:val="00114BF2"/>
    <w:rsid w:val="00124558"/>
    <w:rsid w:val="0019004B"/>
    <w:rsid w:val="002A27DB"/>
    <w:rsid w:val="00361DEB"/>
    <w:rsid w:val="00414871"/>
    <w:rsid w:val="0044186C"/>
    <w:rsid w:val="004F0E67"/>
    <w:rsid w:val="00502AAD"/>
    <w:rsid w:val="005567A0"/>
    <w:rsid w:val="00587A6F"/>
    <w:rsid w:val="005D06DF"/>
    <w:rsid w:val="00621E4D"/>
    <w:rsid w:val="00653D0B"/>
    <w:rsid w:val="0066639E"/>
    <w:rsid w:val="008517A1"/>
    <w:rsid w:val="008D210D"/>
    <w:rsid w:val="00917710"/>
    <w:rsid w:val="00941888"/>
    <w:rsid w:val="009917EB"/>
    <w:rsid w:val="00B552B5"/>
    <w:rsid w:val="00BC5B7D"/>
    <w:rsid w:val="00C72220"/>
    <w:rsid w:val="00D21559"/>
    <w:rsid w:val="00D62C65"/>
    <w:rsid w:val="00DF7787"/>
    <w:rsid w:val="00E62A17"/>
    <w:rsid w:val="00F93A98"/>
    <w:rsid w:val="00FB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1D4A5D20"/>
  <w15:chartTrackingRefBased/>
  <w15:docId w15:val="{4AB59592-ECFC-4F69-981F-6E9C2BDA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8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62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picosdapetio">
    <w:name w:val="Tópicos da petição"/>
    <w:basedOn w:val="Ttulo"/>
    <w:link w:val="TpicosdapetioChar"/>
    <w:qFormat/>
    <w:rsid w:val="00D62C65"/>
    <w:pPr>
      <w:widowControl w:val="0"/>
      <w:numPr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autoSpaceDE w:val="0"/>
      <w:autoSpaceDN w:val="0"/>
      <w:adjustRightInd w:val="0"/>
      <w:ind w:hanging="360"/>
      <w:jc w:val="both"/>
    </w:pPr>
    <w:rPr>
      <w:rFonts w:ascii="Times New Roman" w:hAnsi="Times New Roman" w:cs="Times New Roman"/>
      <w:b/>
      <w:sz w:val="22"/>
    </w:rPr>
  </w:style>
  <w:style w:type="character" w:customStyle="1" w:styleId="TpicosdapetioChar">
    <w:name w:val="Tópicos da petição Char"/>
    <w:basedOn w:val="Fontepargpadro"/>
    <w:link w:val="Tpicosdapetio"/>
    <w:rsid w:val="00D62C65"/>
    <w:rPr>
      <w:rFonts w:ascii="Times New Roman" w:eastAsiaTheme="majorEastAsia" w:hAnsi="Times New Roman" w:cs="Times New Roman"/>
      <w:b/>
      <w:spacing w:val="-10"/>
      <w:kern w:val="28"/>
      <w:szCs w:val="56"/>
      <w:shd w:val="clear" w:color="auto" w:fill="F2F2F2" w:themeFill="background1" w:themeFillShade="F2"/>
    </w:rPr>
  </w:style>
  <w:style w:type="paragraph" w:styleId="PargrafodaLista">
    <w:name w:val="List Paragraph"/>
    <w:basedOn w:val="Normal"/>
    <w:uiPriority w:val="34"/>
    <w:qFormat/>
    <w:rsid w:val="00D62C65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D62C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2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Jurisprudncia">
    <w:name w:val="Jurisprudência"/>
    <w:basedOn w:val="Normal"/>
    <w:link w:val="JurisprudnciaChar"/>
    <w:qFormat/>
    <w:rsid w:val="00E62A17"/>
    <w:pPr>
      <w:widowControl w:val="0"/>
      <w:pBdr>
        <w:top w:val="single" w:sz="4" w:space="1" w:color="auto"/>
        <w:bottom w:val="single" w:sz="4" w:space="1" w:color="auto"/>
      </w:pBdr>
      <w:autoSpaceDE w:val="0"/>
      <w:autoSpaceDN w:val="0"/>
      <w:adjustRightInd w:val="0"/>
      <w:spacing w:after="0" w:line="276" w:lineRule="auto"/>
      <w:ind w:left="1134"/>
      <w:jc w:val="both"/>
    </w:pPr>
    <w:rPr>
      <w:rFonts w:cs="Times New Roman"/>
      <w:bCs/>
      <w:i/>
      <w:noProof/>
      <w:sz w:val="20"/>
      <w:szCs w:val="20"/>
      <w:lang w:eastAsia="pt-BR"/>
    </w:rPr>
  </w:style>
  <w:style w:type="character" w:customStyle="1" w:styleId="JurisprudnciaChar">
    <w:name w:val="Jurisprudência Char"/>
    <w:basedOn w:val="Fontepargpadro"/>
    <w:link w:val="Jurisprudncia"/>
    <w:rsid w:val="00E62A17"/>
    <w:rPr>
      <w:rFonts w:ascii="Times New Roman" w:hAnsi="Times New Roman" w:cs="Times New Roman"/>
      <w:bCs/>
      <w:i/>
      <w:noProof/>
      <w:sz w:val="20"/>
      <w:szCs w:val="20"/>
      <w:lang w:eastAsia="pt-BR"/>
    </w:rPr>
  </w:style>
  <w:style w:type="paragraph" w:customStyle="1" w:styleId="PEdido2">
    <w:name w:val="PEdido 2"/>
    <w:basedOn w:val="PargrafodaLista"/>
    <w:link w:val="PEdido2Char"/>
    <w:qFormat/>
    <w:rsid w:val="00E62A17"/>
    <w:pPr>
      <w:widowControl w:val="0"/>
      <w:pBdr>
        <w:left w:val="single" w:sz="4" w:space="4" w:color="auto"/>
      </w:pBdr>
      <w:shd w:val="clear" w:color="auto" w:fill="808080" w:themeFill="background1" w:themeFillShade="80"/>
      <w:autoSpaceDE w:val="0"/>
      <w:autoSpaceDN w:val="0"/>
      <w:adjustRightInd w:val="0"/>
      <w:spacing w:after="0" w:line="276" w:lineRule="auto"/>
      <w:jc w:val="both"/>
    </w:pPr>
    <w:rPr>
      <w:rFonts w:cs="Times New Roman"/>
    </w:rPr>
  </w:style>
  <w:style w:type="character" w:customStyle="1" w:styleId="PEdido2Char">
    <w:name w:val="PEdido 2 Char"/>
    <w:basedOn w:val="Fontepargpadro"/>
    <w:link w:val="PEdido2"/>
    <w:rsid w:val="00E62A17"/>
    <w:rPr>
      <w:rFonts w:ascii="Times New Roman" w:hAnsi="Times New Roman" w:cs="Times New Roman"/>
      <w:shd w:val="clear" w:color="auto" w:fill="808080" w:themeFill="background1" w:themeFillShade="80"/>
    </w:rPr>
  </w:style>
  <w:style w:type="paragraph" w:customStyle="1" w:styleId="Pedido1">
    <w:name w:val="Pedido1"/>
    <w:basedOn w:val="PargrafodaLista"/>
    <w:link w:val="Pedido1Char"/>
    <w:qFormat/>
    <w:rsid w:val="00E62A17"/>
    <w:pPr>
      <w:widowControl w:val="0"/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F2F2F2" w:themeFill="background1" w:themeFillShade="F2"/>
      <w:autoSpaceDE w:val="0"/>
      <w:autoSpaceDN w:val="0"/>
      <w:adjustRightInd w:val="0"/>
      <w:spacing w:after="0" w:line="276" w:lineRule="auto"/>
      <w:ind w:hanging="360"/>
      <w:jc w:val="both"/>
    </w:pPr>
    <w:rPr>
      <w:rFonts w:cs="Times New Roman"/>
    </w:rPr>
  </w:style>
  <w:style w:type="character" w:customStyle="1" w:styleId="Pedido1Char">
    <w:name w:val="Pedido1 Char"/>
    <w:basedOn w:val="Fontepargpadro"/>
    <w:link w:val="Pedido1"/>
    <w:rsid w:val="00E62A17"/>
    <w:rPr>
      <w:rFonts w:ascii="Times New Roman" w:hAnsi="Times New Roman" w:cs="Times New Roman"/>
      <w:shd w:val="clear" w:color="auto" w:fill="F2F2F2" w:themeFill="background1" w:themeFillShade="F2"/>
    </w:rPr>
  </w:style>
  <w:style w:type="paragraph" w:customStyle="1" w:styleId="Subtpicodapetio">
    <w:name w:val="Subtópico da petição"/>
    <w:basedOn w:val="Normal"/>
    <w:link w:val="SubtpicodapetioChar"/>
    <w:qFormat/>
    <w:rsid w:val="00E62A17"/>
    <w:pPr>
      <w:keepNext/>
      <w:keepLines/>
      <w:widowControl w:val="0"/>
      <w:numPr>
        <w:ilvl w:val="1"/>
        <w:numId w:val="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autoSpaceDE w:val="0"/>
      <w:autoSpaceDN w:val="0"/>
      <w:adjustRightInd w:val="0"/>
      <w:spacing w:before="40" w:after="0" w:line="240" w:lineRule="auto"/>
      <w:ind w:right="4536"/>
      <w:jc w:val="both"/>
      <w:outlineLvl w:val="1"/>
      <w15:collapsed/>
    </w:pPr>
    <w:rPr>
      <w:rFonts w:eastAsiaTheme="majorEastAsia" w:cs="Times New Roman"/>
      <w:b/>
      <w:color w:val="2E74B5" w:themeColor="accent1" w:themeShade="BF"/>
      <w:sz w:val="26"/>
      <w:szCs w:val="26"/>
    </w:rPr>
  </w:style>
  <w:style w:type="character" w:customStyle="1" w:styleId="SubtpicodapetioChar">
    <w:name w:val="Subtópico da petição Char"/>
    <w:basedOn w:val="Fontepargpadro"/>
    <w:link w:val="Subtpicodapetio"/>
    <w:rsid w:val="00E62A17"/>
    <w:rPr>
      <w:rFonts w:ascii="Times New Roman" w:eastAsiaTheme="majorEastAsia" w:hAnsi="Times New Roman" w:cs="Times New Roman"/>
      <w:b/>
      <w:color w:val="2E74B5" w:themeColor="accent1" w:themeShade="BF"/>
      <w:sz w:val="26"/>
      <w:szCs w:val="26"/>
      <w:shd w:val="clear" w:color="auto" w:fill="F2F2F2" w:themeFill="background1" w:themeFillShade="F2"/>
    </w:rPr>
  </w:style>
  <w:style w:type="paragraph" w:customStyle="1" w:styleId="Tpicodapetio">
    <w:name w:val="Tópico da petição"/>
    <w:basedOn w:val="Ttulo1"/>
    <w:next w:val="Ttulo1"/>
    <w:link w:val="TpicodapetioChar"/>
    <w:qFormat/>
    <w:rsid w:val="00E62A1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tabs>
        <w:tab w:val="num" w:pos="720"/>
      </w:tabs>
      <w:autoSpaceDE w:val="0"/>
      <w:autoSpaceDN w:val="0"/>
      <w:adjustRightInd w:val="0"/>
      <w:spacing w:line="240" w:lineRule="auto"/>
      <w:ind w:left="360" w:hanging="360"/>
      <w:jc w:val="both"/>
      <w15:collapsed/>
    </w:pPr>
    <w:rPr>
      <w:rFonts w:ascii="Times New Roman" w:hAnsi="Times New Roman"/>
      <w:b/>
    </w:rPr>
  </w:style>
  <w:style w:type="character" w:customStyle="1" w:styleId="TpicodapetioChar">
    <w:name w:val="Tópico da petição Char"/>
    <w:basedOn w:val="Ttulo1Char"/>
    <w:link w:val="Tpicodapetio"/>
    <w:rsid w:val="00E62A17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shd w:val="clear" w:color="auto" w:fill="F2F2F2" w:themeFill="background1" w:themeFillShade="F2"/>
    </w:rPr>
  </w:style>
  <w:style w:type="character" w:customStyle="1" w:styleId="Ttulo1Char">
    <w:name w:val="Título 1 Char"/>
    <w:basedOn w:val="Fontepargpadro"/>
    <w:link w:val="Ttulo1"/>
    <w:uiPriority w:val="9"/>
    <w:rsid w:val="00E62A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2A27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27DB"/>
  </w:style>
  <w:style w:type="paragraph" w:styleId="Rodap">
    <w:name w:val="footer"/>
    <w:basedOn w:val="Normal"/>
    <w:link w:val="RodapChar"/>
    <w:uiPriority w:val="99"/>
    <w:unhideWhenUsed/>
    <w:rsid w:val="002A27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27DB"/>
  </w:style>
  <w:style w:type="character" w:styleId="nfase">
    <w:name w:val="Emphasis"/>
    <w:qFormat/>
    <w:rsid w:val="002A27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0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5179\Documents\Modelos%20Personalizados%20do%20Office\Cabe&#231;alho%20GFA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5C962-5368-4829-B941-73018A8F7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Cabeçalho GFA</Template>
  <TotalTime>38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5517996022058</dc:creator>
  <cp:keywords/>
  <dc:description/>
  <cp:lastModifiedBy>5517996022058</cp:lastModifiedBy>
  <cp:revision>14</cp:revision>
  <dcterms:created xsi:type="dcterms:W3CDTF">2022-10-09T17:35:00Z</dcterms:created>
  <dcterms:modified xsi:type="dcterms:W3CDTF">2023-03-31T12:15:00Z</dcterms:modified>
</cp:coreProperties>
</file>